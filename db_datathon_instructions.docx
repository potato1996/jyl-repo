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97" w:rsidRPr="003A1A97" w:rsidRDefault="003A1A97" w:rsidP="0029757E">
      <w:pPr>
        <w:jc w:val="center"/>
        <w:rPr>
          <w:b/>
        </w:rPr>
      </w:pPr>
      <w:r w:rsidRPr="003A1A97">
        <w:rPr>
          <w:b/>
        </w:rPr>
        <w:t>DB Equity Quantitative Strategy – Data Exercise</w:t>
      </w:r>
    </w:p>
    <w:p w:rsidR="007D1EA3" w:rsidRPr="002E14AB" w:rsidRDefault="007D1EA3" w:rsidP="007D1EA3">
      <w:pPr>
        <w:rPr>
          <w:b/>
        </w:rPr>
      </w:pPr>
      <w:r w:rsidRPr="002E14AB">
        <w:rPr>
          <w:b/>
        </w:rPr>
        <w:t>Dataset:</w:t>
      </w:r>
    </w:p>
    <w:p w:rsidR="007D1EA3" w:rsidRDefault="007D1EA3" w:rsidP="007D1EA3">
      <w:r>
        <w:t xml:space="preserve">We have provided a csv file </w:t>
      </w:r>
      <w:r w:rsidR="009B4B85">
        <w:t>(</w:t>
      </w:r>
      <w:r w:rsidR="009B4B85" w:rsidRPr="009B4B85">
        <w:t>db_data.csv</w:t>
      </w:r>
      <w:r w:rsidR="009B4B85">
        <w:t>) that contains</w:t>
      </w:r>
      <w:r>
        <w:t xml:space="preserve"> monthly factor data in the format of stock, date, </w:t>
      </w:r>
      <w:proofErr w:type="spellStart"/>
      <w:r w:rsidR="002E14AB">
        <w:t>fwd_returns</w:t>
      </w:r>
      <w:proofErr w:type="spellEnd"/>
      <w:r w:rsidR="002E14AB">
        <w:t xml:space="preserve">, </w:t>
      </w:r>
      <w:r>
        <w:t>f1, f2</w:t>
      </w:r>
      <w:proofErr w:type="gramStart"/>
      <w:r>
        <w:t>,…</w:t>
      </w:r>
      <w:proofErr w:type="gramEnd"/>
      <w:r>
        <w:t>.f20.</w:t>
      </w:r>
      <w:r w:rsidR="002E14AB">
        <w:t xml:space="preserve"> We have obfuscated the data to preserve anonymity. </w:t>
      </w:r>
    </w:p>
    <w:p w:rsidR="002E14AB" w:rsidRDefault="002E14AB" w:rsidP="007D1EA3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fwd_returns</w:t>
      </w:r>
      <w:proofErr w:type="spellEnd"/>
      <w:r>
        <w:t xml:space="preserve">” field indicates the forward 1 month return for that stock on that date. When framing this as a prediction problem, this can be considered your “y” (or response) variable 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r>
        <w:t>You may assume all dates are in continuous order (e.g. D0</w:t>
      </w:r>
      <w:r w:rsidR="002E14AB">
        <w:t>0</w:t>
      </w:r>
      <w:r>
        <w:t>2 comes after D0</w:t>
      </w:r>
      <w:r w:rsidR="002E14AB">
        <w:t xml:space="preserve">01, but before </w:t>
      </w:r>
      <w:r>
        <w:t>D0</w:t>
      </w:r>
      <w:r w:rsidR="002E14AB">
        <w:t>0</w:t>
      </w:r>
      <w:r>
        <w:t>3)</w:t>
      </w:r>
    </w:p>
    <w:p w:rsidR="007D1EA3" w:rsidRDefault="003A1A97" w:rsidP="007D1EA3">
      <w:pPr>
        <w:pStyle w:val="ListParagraph"/>
        <w:numPr>
          <w:ilvl w:val="0"/>
          <w:numId w:val="1"/>
        </w:numPr>
      </w:pPr>
      <w:r>
        <w:t>All data is “point-in-time”, meaning on date D0</w:t>
      </w:r>
      <w:r w:rsidR="002E14AB">
        <w:t>0</w:t>
      </w:r>
      <w:r>
        <w:t>2, you have access to all data on or before D</w:t>
      </w:r>
      <w:r w:rsidR="002E14AB">
        <w:t>0</w:t>
      </w:r>
      <w:r>
        <w:t>02, but NOT after D0</w:t>
      </w:r>
      <w:r w:rsidR="002E14AB">
        <w:t>0</w:t>
      </w:r>
      <w:r>
        <w:t>2.</w:t>
      </w:r>
      <w:r w:rsidR="002E14AB">
        <w:t xml:space="preserve"> This does not apply for “</w:t>
      </w:r>
      <w:proofErr w:type="spellStart"/>
      <w:r w:rsidR="002E14AB">
        <w:t>fwd_returns</w:t>
      </w:r>
      <w:proofErr w:type="spellEnd"/>
      <w:r w:rsidR="002E14AB">
        <w:t>” of course, since this is the forward 1 month return. If you lag it, it becomes the return for that particular month.</w:t>
      </w:r>
    </w:p>
    <w:p w:rsidR="002E14AB" w:rsidRDefault="00E80696" w:rsidP="009B4B85">
      <w:pPr>
        <w:pStyle w:val="ListParagraph"/>
        <w:numPr>
          <w:ilvl w:val="0"/>
          <w:numId w:val="1"/>
        </w:numPr>
      </w:pPr>
      <w:r>
        <w:t xml:space="preserve">Hint: factor F02 resembles a “sector” classification of </w:t>
      </w:r>
      <w:r w:rsidR="005B41E8">
        <w:t>each</w:t>
      </w:r>
      <w:r>
        <w:t xml:space="preserve"> stock. Depending on your analysis, this may be useful to know.</w:t>
      </w:r>
    </w:p>
    <w:p w:rsidR="007D1EA3" w:rsidRPr="002E14AB" w:rsidRDefault="007D1EA3" w:rsidP="007D1EA3">
      <w:pPr>
        <w:rPr>
          <w:b/>
        </w:rPr>
      </w:pPr>
      <w:r w:rsidRPr="002E14AB">
        <w:rPr>
          <w:b/>
        </w:rPr>
        <w:t>Instructions</w:t>
      </w:r>
    </w:p>
    <w:p w:rsidR="007D1EA3" w:rsidRDefault="007D1EA3" w:rsidP="007D1EA3">
      <w:r>
        <w:t xml:space="preserve">Given the factor data </w:t>
      </w:r>
      <w:r w:rsidR="002568DB">
        <w:t>p</w:t>
      </w:r>
      <w:r w:rsidR="00AC33DF">
        <w:t xml:space="preserve">rovided, please come up with a long/short multi-factor </w:t>
      </w:r>
      <w:r>
        <w:t xml:space="preserve">strategy of your choice that </w:t>
      </w:r>
      <w:r w:rsidR="00AC33DF">
        <w:t>uses</w:t>
      </w:r>
      <w:r>
        <w:t xml:space="preserve"> factors to select stocks. You may use R or python.</w:t>
      </w:r>
      <w:r w:rsidR="00AC33DF">
        <w:t xml:space="preserve"> </w:t>
      </w:r>
      <w:r w:rsidR="006C09AA">
        <w:t>(</w:t>
      </w:r>
      <w:r w:rsidR="00AC33DF">
        <w:t>You don’t have to use all of the factors provided, you may use any number of factors you wish.</w:t>
      </w:r>
      <w:r w:rsidR="006C09AA">
        <w:t>)</w:t>
      </w:r>
    </w:p>
    <w:p w:rsidR="007D1EA3" w:rsidRDefault="007D1EA3" w:rsidP="007D1EA3">
      <w:r>
        <w:t>You may want to split up your work into different stages: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r>
        <w:t xml:space="preserve">Data cleaning / wrangling / dealing with outliers, missing data, </w:t>
      </w:r>
      <w:proofErr w:type="spellStart"/>
      <w:r>
        <w:t>etc</w:t>
      </w:r>
      <w:proofErr w:type="spellEnd"/>
    </w:p>
    <w:p w:rsidR="007D1EA3" w:rsidRDefault="007D1EA3" w:rsidP="007D1EA3">
      <w:pPr>
        <w:pStyle w:val="ListParagraph"/>
        <w:numPr>
          <w:ilvl w:val="0"/>
          <w:numId w:val="1"/>
        </w:numPr>
      </w:pPr>
      <w:r>
        <w:t>Exploratory data analysis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r>
        <w:t>Model development / predictive modelling – you may use any modelling techniques you wish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proofErr w:type="spellStart"/>
      <w:r>
        <w:t>Backtesting</w:t>
      </w:r>
      <w:proofErr w:type="spellEnd"/>
      <w:r>
        <w:t xml:space="preserve"> / </w:t>
      </w:r>
      <w:r w:rsidR="002568DB">
        <w:t>portfolio construction / evaluation of trading strategies</w:t>
      </w:r>
      <w:r w:rsidR="002E14AB">
        <w:t xml:space="preserve"> [NOTE: when </w:t>
      </w:r>
      <w:proofErr w:type="spellStart"/>
      <w:r w:rsidR="002E14AB">
        <w:t>backtesting</w:t>
      </w:r>
      <w:proofErr w:type="spellEnd"/>
      <w:r w:rsidR="002E14AB">
        <w:t xml:space="preserve"> your strategy, be sure to lag the “</w:t>
      </w:r>
      <w:proofErr w:type="spellStart"/>
      <w:r w:rsidR="002E14AB">
        <w:t>fwd_returns</w:t>
      </w:r>
      <w:proofErr w:type="spellEnd"/>
      <w:r w:rsidR="002E14AB">
        <w:t>” so that you get contemporaneous returns]</w:t>
      </w:r>
    </w:p>
    <w:p w:rsidR="002E14AB" w:rsidRPr="009B4B85" w:rsidRDefault="00C569F6" w:rsidP="007D1EA3">
      <w:pPr>
        <w:rPr>
          <w:b/>
        </w:rPr>
      </w:pPr>
      <w:r>
        <w:t>Time limit – please email back all code and y</w:t>
      </w:r>
      <w:r w:rsidR="002568DB">
        <w:t>our write-</w:t>
      </w:r>
      <w:r>
        <w:t xml:space="preserve">up within </w:t>
      </w:r>
      <w:r w:rsidRPr="002E14AB">
        <w:rPr>
          <w:b/>
        </w:rPr>
        <w:t>3 hours.</w:t>
      </w:r>
    </w:p>
    <w:p w:rsidR="007D1EA3" w:rsidRDefault="007D1EA3" w:rsidP="007D1EA3">
      <w:r>
        <w:t>Be mindful of:</w:t>
      </w:r>
    </w:p>
    <w:p w:rsidR="007D1EA3" w:rsidRDefault="009B4B85" w:rsidP="007D1EA3">
      <w:pPr>
        <w:pStyle w:val="ListParagraph"/>
        <w:numPr>
          <w:ilvl w:val="0"/>
          <w:numId w:val="1"/>
        </w:numPr>
      </w:pPr>
      <w:proofErr w:type="spellStart"/>
      <w:r>
        <w:t>Lookahead</w:t>
      </w:r>
      <w:proofErr w:type="spellEnd"/>
      <w:r>
        <w:t xml:space="preserve"> bias - </w:t>
      </w:r>
      <w:r w:rsidR="007D1EA3">
        <w:t>the data provided is point-in-time, so you need to be careful not to u</w:t>
      </w:r>
      <w:r>
        <w:t>se future factor / returns data. For example, in your strategy, you may not use factor data from D003 to trade on D002. We will check your code for instances of look-ahead bias.</w:t>
      </w:r>
    </w:p>
    <w:p w:rsidR="007D1EA3" w:rsidRDefault="009B4B85" w:rsidP="007D1EA3">
      <w:pPr>
        <w:pStyle w:val="ListParagraph"/>
        <w:numPr>
          <w:ilvl w:val="0"/>
          <w:numId w:val="1"/>
        </w:numPr>
      </w:pPr>
      <w:proofErr w:type="spellStart"/>
      <w:r>
        <w:t>Overfitting</w:t>
      </w:r>
      <w:proofErr w:type="spellEnd"/>
      <w:r>
        <w:t xml:space="preserve"> - </w:t>
      </w:r>
      <w:r w:rsidR="00C569F6">
        <w:t>though we did not split up the data into test / training</w:t>
      </w:r>
      <w:r>
        <w:t xml:space="preserve"> set, we encourage you to do so</w:t>
      </w:r>
    </w:p>
    <w:p w:rsidR="007D1EA3" w:rsidRDefault="007D1EA3" w:rsidP="007D1EA3">
      <w:r>
        <w:t>Submission:</w:t>
      </w:r>
    </w:p>
    <w:p w:rsidR="00C569F6" w:rsidRDefault="00C569F6" w:rsidP="00C569F6">
      <w:pPr>
        <w:pStyle w:val="ListParagraph"/>
        <w:numPr>
          <w:ilvl w:val="0"/>
          <w:numId w:val="1"/>
        </w:numPr>
      </w:pPr>
      <w:r>
        <w:t>Please provide a write up of your analysis and findings (1-3 pages)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r>
        <w:t>Please document all code to make it easy for us to follow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r>
        <w:lastRenderedPageBreak/>
        <w:t>Please submit all code used for your analysis</w:t>
      </w:r>
      <w:r w:rsidR="00BF4F18">
        <w:t xml:space="preserve"> into a zip file</w:t>
      </w:r>
      <w:r>
        <w:t xml:space="preserve"> (while we may not run your code, you </w:t>
      </w:r>
      <w:r w:rsidR="00C569F6">
        <w:t>should</w:t>
      </w:r>
      <w:r>
        <w:t xml:space="preserve"> assume that we will)</w:t>
      </w:r>
    </w:p>
    <w:p w:rsidR="002E14AB" w:rsidRDefault="002E14AB" w:rsidP="002E14AB">
      <w:pPr>
        <w:pStyle w:val="ListParagraph"/>
        <w:numPr>
          <w:ilvl w:val="0"/>
          <w:numId w:val="1"/>
        </w:numPr>
      </w:pPr>
      <w:r>
        <w:t xml:space="preserve">You may use </w:t>
      </w:r>
      <w:proofErr w:type="spellStart"/>
      <w:r>
        <w:t>ipython</w:t>
      </w:r>
      <w:proofErr w:type="spellEnd"/>
      <w:r>
        <w:t xml:space="preserve"> notebook or </w:t>
      </w:r>
      <w:proofErr w:type="spellStart"/>
      <w:r>
        <w:t>Rmarkdown</w:t>
      </w:r>
      <w:proofErr w:type="spellEnd"/>
      <w:r>
        <w:t xml:space="preserve"> to present your results together with your code</w:t>
      </w:r>
    </w:p>
    <w:p w:rsidR="002E14AB" w:rsidRDefault="002E14AB" w:rsidP="007D1EA3">
      <w:pPr>
        <w:pStyle w:val="ListParagraph"/>
        <w:numPr>
          <w:ilvl w:val="0"/>
          <w:numId w:val="1"/>
        </w:numPr>
      </w:pPr>
      <w:r>
        <w:t>Please do not include any compiled code as these will likely trigger spam filters</w:t>
      </w:r>
    </w:p>
    <w:p w:rsidR="007D1EA3" w:rsidRDefault="007D1EA3" w:rsidP="007D1EA3"/>
    <w:p w:rsidR="007D1EA3" w:rsidRDefault="007D1EA3" w:rsidP="007D1EA3">
      <w:r>
        <w:t xml:space="preserve">Evaluation 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r>
        <w:t>We will take everything into account in our evaluation</w:t>
      </w:r>
    </w:p>
    <w:p w:rsidR="007D1EA3" w:rsidRDefault="007D1EA3" w:rsidP="007D1EA3">
      <w:pPr>
        <w:pStyle w:val="ListParagraph"/>
        <w:numPr>
          <w:ilvl w:val="1"/>
          <w:numId w:val="1"/>
        </w:numPr>
      </w:pPr>
      <w:r>
        <w:t>Coding skills</w:t>
      </w:r>
      <w:r w:rsidR="00BF4F18">
        <w:t xml:space="preserve"> (clarity,</w:t>
      </w:r>
      <w:r w:rsidR="002E14AB">
        <w:t xml:space="preserve"> design,</w:t>
      </w:r>
      <w:r w:rsidR="00BF4F18">
        <w:t xml:space="preserve"> well-documented, understandable)</w:t>
      </w:r>
    </w:p>
    <w:p w:rsidR="007D1EA3" w:rsidRDefault="007D1EA3" w:rsidP="007D1EA3">
      <w:pPr>
        <w:pStyle w:val="ListParagraph"/>
        <w:numPr>
          <w:ilvl w:val="1"/>
          <w:numId w:val="1"/>
        </w:numPr>
      </w:pPr>
      <w:r>
        <w:t xml:space="preserve">Data analysis </w:t>
      </w:r>
    </w:p>
    <w:p w:rsidR="007D1EA3" w:rsidRDefault="007D1EA3" w:rsidP="007D1EA3">
      <w:pPr>
        <w:pStyle w:val="ListParagraph"/>
        <w:numPr>
          <w:ilvl w:val="1"/>
          <w:numId w:val="1"/>
        </w:numPr>
      </w:pPr>
      <w:r>
        <w:t>Thought process</w:t>
      </w:r>
    </w:p>
    <w:p w:rsidR="007D1EA3" w:rsidRDefault="007D1EA3" w:rsidP="007D1EA3">
      <w:pPr>
        <w:pStyle w:val="ListParagraph"/>
        <w:numPr>
          <w:ilvl w:val="1"/>
          <w:numId w:val="1"/>
        </w:numPr>
      </w:pPr>
      <w:r>
        <w:t>Writing skills</w:t>
      </w:r>
    </w:p>
    <w:p w:rsidR="007D1EA3" w:rsidRDefault="007D1EA3" w:rsidP="007D1EA3">
      <w:pPr>
        <w:pStyle w:val="ListParagraph"/>
        <w:numPr>
          <w:ilvl w:val="1"/>
          <w:numId w:val="1"/>
        </w:numPr>
      </w:pPr>
      <w:r>
        <w:t>Knowledge and ability to implement modelling techniques</w:t>
      </w:r>
    </w:p>
    <w:p w:rsidR="007D1EA3" w:rsidRDefault="007D1EA3" w:rsidP="007D1EA3">
      <w:pPr>
        <w:pStyle w:val="ListParagraph"/>
        <w:numPr>
          <w:ilvl w:val="0"/>
          <w:numId w:val="1"/>
        </w:numPr>
      </w:pPr>
      <w:r>
        <w:t xml:space="preserve">We want to make this as open-ended as possible. There are no right or wrong answers. We </w:t>
      </w:r>
      <w:r w:rsidR="002568DB">
        <w:t xml:space="preserve">just </w:t>
      </w:r>
      <w:r>
        <w:t>want to see what you come up with.</w:t>
      </w:r>
      <w:r w:rsidR="00C569F6">
        <w:t xml:space="preserve"> Whether or not you come up with a high </w:t>
      </w:r>
      <w:proofErr w:type="spellStart"/>
      <w:proofErr w:type="gramStart"/>
      <w:r w:rsidR="00C569F6">
        <w:t>sharpe</w:t>
      </w:r>
      <w:proofErr w:type="spellEnd"/>
      <w:proofErr w:type="gramEnd"/>
      <w:r w:rsidR="00C569F6">
        <w:t xml:space="preserve"> strategy is not as </w:t>
      </w:r>
      <w:r w:rsidR="002568DB">
        <w:t>important</w:t>
      </w:r>
      <w:r w:rsidR="00C569F6">
        <w:t xml:space="preserve"> as your thought process. </w:t>
      </w:r>
    </w:p>
    <w:p w:rsidR="002568DB" w:rsidRDefault="002568DB" w:rsidP="007D1EA3">
      <w:pPr>
        <w:pStyle w:val="ListParagraph"/>
        <w:numPr>
          <w:ilvl w:val="0"/>
          <w:numId w:val="1"/>
        </w:numPr>
      </w:pPr>
      <w:r>
        <w:t>If you run out of time and didn’t get a chance to complete what you intended, please write down things you would do if given more time</w:t>
      </w:r>
    </w:p>
    <w:p w:rsidR="002E14AB" w:rsidRDefault="002E14AB" w:rsidP="002E14AB"/>
    <w:p w:rsidR="002E14AB" w:rsidRDefault="002E14AB" w:rsidP="002E14AB">
      <w:r>
        <w:t>Questions</w:t>
      </w:r>
    </w:p>
    <w:p w:rsidR="002E14AB" w:rsidRDefault="002E14AB" w:rsidP="002E14AB">
      <w:pPr>
        <w:pStyle w:val="ListParagraph"/>
        <w:numPr>
          <w:ilvl w:val="0"/>
          <w:numId w:val="1"/>
        </w:numPr>
      </w:pPr>
      <w:r>
        <w:t>If you have any questions, please use your best judgment and write down your assumptions</w:t>
      </w:r>
    </w:p>
    <w:p w:rsidR="002E14AB" w:rsidRDefault="002E14AB" w:rsidP="002E14AB">
      <w:pPr>
        <w:pStyle w:val="ListParagraph"/>
        <w:numPr>
          <w:ilvl w:val="0"/>
          <w:numId w:val="1"/>
        </w:numPr>
      </w:pPr>
      <w:r>
        <w:t>Feel free to reach out to us</w:t>
      </w:r>
      <w:r w:rsidR="00A62E45">
        <w:t xml:space="preserve"> if you have urgent questions. We’ll try our best to answer them as quickly as we can.</w:t>
      </w:r>
    </w:p>
    <w:p w:rsidR="00A62E45" w:rsidRDefault="00A62E45" w:rsidP="00A62E45"/>
    <w:p w:rsidR="00A62E45" w:rsidRDefault="00A62E45" w:rsidP="00A62E45">
      <w:r>
        <w:t>Good luck!</w:t>
      </w:r>
    </w:p>
    <w:p w:rsidR="009E5C43" w:rsidRDefault="009E5C43">
      <w:bookmarkStart w:id="0" w:name="_GoBack"/>
      <w:bookmarkEnd w:id="0"/>
    </w:p>
    <w:sectPr w:rsidR="009E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4A49"/>
    <w:multiLevelType w:val="hybridMultilevel"/>
    <w:tmpl w:val="0CDA5280"/>
    <w:lvl w:ilvl="0" w:tplc="1388C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6B20"/>
    <w:multiLevelType w:val="hybridMultilevel"/>
    <w:tmpl w:val="152EED06"/>
    <w:lvl w:ilvl="0" w:tplc="34EA75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A3"/>
    <w:rsid w:val="002568DB"/>
    <w:rsid w:val="0029757E"/>
    <w:rsid w:val="002E14AB"/>
    <w:rsid w:val="003A1A97"/>
    <w:rsid w:val="00532C2D"/>
    <w:rsid w:val="005B41E8"/>
    <w:rsid w:val="006C09AA"/>
    <w:rsid w:val="007D1EA3"/>
    <w:rsid w:val="00830BB8"/>
    <w:rsid w:val="009B4B85"/>
    <w:rsid w:val="009E5C43"/>
    <w:rsid w:val="00A62E45"/>
    <w:rsid w:val="00AC33DF"/>
    <w:rsid w:val="00BF4F18"/>
    <w:rsid w:val="00C569F6"/>
    <w:rsid w:val="00D6661E"/>
    <w:rsid w:val="00E41A79"/>
    <w:rsid w:val="00E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6C2B0-5213-4516-A086-3A9927E8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AAAD5BE0.dotm</Template>
  <TotalTime>0</TotalTime>
  <Pages>2</Pages>
  <Words>599</Words>
  <Characters>2782</Characters>
  <Application>Microsoft Office Word</Application>
  <DocSecurity>0</DocSecurity>
  <Lines>57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>Public</cp:keywords>
  <dc:description/>
  <cp:lastModifiedBy>Alex Chao</cp:lastModifiedBy>
  <cp:revision>13</cp:revision>
  <dcterms:created xsi:type="dcterms:W3CDTF">2017-12-19T14:39:00Z</dcterms:created>
  <dcterms:modified xsi:type="dcterms:W3CDTF">2017-12-21T23:30:00Z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adce606e-ddb5-4c87-af89-f2a30a6a4d0e</vt:lpwstr>
  </property>
  <property fmtid="{D5CDD505-2E9C-101B-9397-08002B2CF9AE}" pid="3" name="db.comClassification">
    <vt:lpwstr>Public</vt:lpwstr>
  </property>
</Properties>
</file>